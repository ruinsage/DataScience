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CE" w:rsidRDefault="00861E13" w:rsidP="00033D65">
      <w:pPr>
        <w:pStyle w:val="a3"/>
        <w:ind w:right="176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EA68A1">
        <w:rPr>
          <w:rFonts w:hint="eastAsia"/>
          <w:lang w:eastAsia="ko-KR"/>
        </w:rPr>
        <w:t>중고악기온라인 쇼핑몰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Pr="00576FC6" w:rsidRDefault="00576FC6" w:rsidP="00576FC6">
      <w:pPr>
        <w:rPr>
          <w:lang w:eastAsia="ko-KR"/>
        </w:rPr>
      </w:pPr>
    </w:p>
    <w:p w:rsidR="000615CE" w:rsidRPr="00B9254C" w:rsidRDefault="00B9254C">
      <w:pPr>
        <w:pStyle w:val="a3"/>
        <w:rPr>
          <w:rFonts w:cs="Times New Roman"/>
          <w:color w:val="FF0000"/>
          <w:sz w:val="28"/>
          <w:szCs w:val="28"/>
          <w:lang w:eastAsia="ko-KR"/>
        </w:rPr>
      </w:pPr>
      <w:r w:rsidRPr="00B9254C">
        <w:rPr>
          <w:rFonts w:cs="Times New Roman" w:hint="eastAsia"/>
          <w:noProof/>
          <w:color w:val="FF0000"/>
          <w:sz w:val="28"/>
          <w:szCs w:val="28"/>
          <w:lang w:eastAsia="ko-KR"/>
        </w:rPr>
        <w:t>[프로젝트 이미지를 형상화 할 것]</w:t>
      </w:r>
    </w:p>
    <w:p w:rsidR="000615CE" w:rsidRDefault="000615CE">
      <w:pPr>
        <w:rPr>
          <w:rFonts w:cs="Times New Roman"/>
          <w:lang w:eastAsia="ko-KR"/>
        </w:rPr>
      </w:pPr>
    </w:p>
    <w:p w:rsidR="000615CE" w:rsidRDefault="000615CE">
      <w:pPr>
        <w:rPr>
          <w:rFonts w:cs="Times New Roman"/>
          <w:lang w:eastAsia="ko-KR"/>
        </w:rPr>
        <w:sectPr w:rsidR="000615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Default="000615CE">
      <w:pPr>
        <w:pStyle w:val="a3"/>
        <w:rPr>
          <w:rFonts w:cs="Times New Roman"/>
          <w:lang w:eastAsia="ko-KR"/>
        </w:rPr>
      </w:pPr>
      <w:r>
        <w:rPr>
          <w:rFonts w:hint="eastAsia"/>
          <w:lang w:eastAsia="ko-KR"/>
        </w:rPr>
        <w:lastRenderedPageBreak/>
        <w:t>개정히스토리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8A283B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576FC6" w:rsidP="00B9254C">
            <w:pPr>
              <w:pStyle w:val="Tabletext"/>
              <w:rPr>
                <w:color w:val="FF0000"/>
                <w:lang w:eastAsia="ko-KR"/>
              </w:rPr>
            </w:pPr>
            <w:r w:rsidRPr="00B9254C">
              <w:rPr>
                <w:color w:val="FF0000"/>
                <w:lang w:eastAsia="ko-KR"/>
              </w:rPr>
              <w:t>&lt;</w:t>
            </w:r>
            <w:r w:rsidR="00B9254C" w:rsidRPr="00B9254C">
              <w:rPr>
                <w:rFonts w:hint="eastAsia"/>
                <w:color w:val="FF0000"/>
                <w:lang w:eastAsia="ko-KR"/>
              </w:rPr>
              <w:t>2018</w:t>
            </w:r>
            <w:r w:rsidR="00507E88" w:rsidRPr="00B9254C">
              <w:rPr>
                <w:rFonts w:hint="eastAsia"/>
                <w:color w:val="FF0000"/>
                <w:lang w:eastAsia="ko-KR"/>
              </w:rPr>
              <w:t>-02-</w:t>
            </w:r>
            <w:r w:rsidR="00B9254C" w:rsidRPr="00B9254C">
              <w:rPr>
                <w:rFonts w:hint="eastAsia"/>
                <w:color w:val="FF0000"/>
                <w:lang w:eastAsia="ko-KR"/>
              </w:rPr>
              <w:t>XX</w:t>
            </w:r>
            <w:r w:rsidR="000615CE" w:rsidRPr="00B9254C">
              <w:rPr>
                <w:color w:val="FF0000"/>
                <w:lang w:eastAsia="ko-K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8A283B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B9254C">
            <w:pPr>
              <w:pStyle w:val="Tabletext"/>
              <w:rPr>
                <w:color w:val="FF0000"/>
                <w:lang w:eastAsia="ko-KR"/>
              </w:rPr>
            </w:pPr>
            <w:r w:rsidRPr="00B9254C">
              <w:rPr>
                <w:rFonts w:hint="eastAsia"/>
                <w:color w:val="FF0000"/>
                <w:lang w:eastAsia="ko-KR"/>
              </w:rPr>
              <w:t>[작성 내역 명시]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B9254C">
            <w:pPr>
              <w:pStyle w:val="Tabletext"/>
              <w:rPr>
                <w:color w:val="FF0000"/>
                <w:lang w:eastAsia="ko-KR"/>
              </w:rPr>
            </w:pPr>
            <w:r w:rsidRPr="00B9254C">
              <w:rPr>
                <w:rFonts w:hint="eastAsia"/>
                <w:color w:val="FF0000"/>
                <w:lang w:eastAsia="ko-KR"/>
              </w:rPr>
              <w:t>[작성자]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r>
        <w:rPr>
          <w:rFonts w:hint="eastAsia"/>
        </w:rPr>
        <w:lastRenderedPageBreak/>
        <w:t>목차</w:t>
      </w:r>
    </w:p>
    <w:p w:rsidR="00A44CC3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492720" w:history="1">
        <w:r w:rsidR="00A44CC3" w:rsidRPr="006B3E55">
          <w:rPr>
            <w:rStyle w:val="ae"/>
            <w:rFonts w:cs="Times New Roman"/>
            <w:noProof/>
            <w:lang w:eastAsia="ko-KR"/>
          </w:rPr>
          <w:t>1.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소개</w:t>
        </w:r>
        <w:r w:rsidR="00A44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CC3" w:rsidRDefault="004B2C9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1" w:history="1">
        <w:r w:rsidR="00A44CC3" w:rsidRPr="006B3E55">
          <w:rPr>
            <w:rStyle w:val="ae"/>
            <w:noProof/>
            <w:lang w:eastAsia="ko-KR"/>
          </w:rPr>
          <w:t>1.1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목적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_Toc467492721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2" w:history="1">
        <w:r w:rsidR="00A44CC3" w:rsidRPr="006B3E55">
          <w:rPr>
            <w:rStyle w:val="ae"/>
            <w:noProof/>
            <w:lang w:eastAsia="ko-KR"/>
          </w:rPr>
          <w:t>1.2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범위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3" w:history="1">
        <w:r w:rsidR="00A44CC3" w:rsidRPr="006B3E55">
          <w:rPr>
            <w:rStyle w:val="ae"/>
            <w:noProof/>
            <w:lang w:eastAsia="ko-KR"/>
          </w:rPr>
          <w:t>1.3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참조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_Toc467492723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4" w:history="1">
        <w:r w:rsidR="00A44CC3" w:rsidRPr="006B3E55">
          <w:rPr>
            <w:rStyle w:val="ae"/>
            <w:rFonts w:cs="Times New Roman"/>
            <w:noProof/>
            <w:lang w:eastAsia="ko-KR"/>
          </w:rPr>
          <w:t>2.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위치 지정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5" w:history="1">
        <w:r w:rsidR="00A44CC3" w:rsidRPr="006B3E55">
          <w:rPr>
            <w:rStyle w:val="ae"/>
            <w:noProof/>
            <w:lang w:eastAsia="ko-KR"/>
          </w:rPr>
          <w:t>2.1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비즈니스 기회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6" w:history="1">
        <w:r w:rsidR="00A44CC3" w:rsidRPr="006B3E55">
          <w:rPr>
            <w:rStyle w:val="ae"/>
            <w:rFonts w:cs="Times New Roman"/>
            <w:noProof/>
            <w:lang w:eastAsia="ko-KR"/>
          </w:rPr>
          <w:t>2.2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문제점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_Toc467492726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7" w:history="1">
        <w:r w:rsidR="00A44CC3" w:rsidRPr="006B3E55">
          <w:rPr>
            <w:rStyle w:val="ae"/>
            <w:rFonts w:cs="Times New Roman"/>
            <w:noProof/>
            <w:lang w:eastAsia="ko-KR"/>
          </w:rPr>
          <w:t>3.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이해 당사자(stakeholder) 및 고객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_Toc467492727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8" w:history="1">
        <w:r w:rsidR="00A44CC3" w:rsidRPr="006B3E55">
          <w:rPr>
            <w:rStyle w:val="ae"/>
            <w:rFonts w:cs="Times New Roman"/>
            <w:noProof/>
            <w:lang w:eastAsia="ko-KR"/>
          </w:rPr>
          <w:t>3.1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시장 통계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_Toc467492728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9" w:history="1">
        <w:r w:rsidR="00A44CC3" w:rsidRPr="006B3E55">
          <w:rPr>
            <w:rStyle w:val="ae"/>
            <w:noProof/>
            <w:lang w:eastAsia="ko-KR"/>
          </w:rPr>
          <w:t>3.2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해 당사자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_Toc467492729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0" w:history="1">
        <w:r w:rsidR="00A44CC3" w:rsidRPr="006B3E55">
          <w:rPr>
            <w:rStyle w:val="ae"/>
            <w:lang w:eastAsia="ko-KR"/>
          </w:rPr>
          <w:t>3.2.1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홍길동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_Toc467492730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4B2C91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1" w:history="1">
        <w:r w:rsidR="00A44CC3" w:rsidRPr="006B3E55">
          <w:rPr>
            <w:rStyle w:val="ae"/>
            <w:lang w:eastAsia="ko-KR"/>
          </w:rPr>
          <w:t>3.2.2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황희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_Toc467492731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4B2C9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2" w:history="1">
        <w:r w:rsidR="00A44CC3" w:rsidRPr="006B3E55">
          <w:rPr>
            <w:rStyle w:val="ae"/>
            <w:noProof/>
            <w:lang w:eastAsia="ko-KR"/>
          </w:rPr>
          <w:t>3.3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3" w:history="1">
        <w:r w:rsidR="00A44CC3" w:rsidRPr="006B3E55">
          <w:rPr>
            <w:rStyle w:val="ae"/>
            <w:lang w:eastAsia="ko-KR"/>
          </w:rPr>
          <w:t>3.3.1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수강생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_Toc467492733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4B2C9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4" w:history="1">
        <w:r w:rsidR="00A44CC3" w:rsidRPr="006B3E55">
          <w:rPr>
            <w:rStyle w:val="ae"/>
            <w:rFonts w:cs="Times New Roman"/>
            <w:noProof/>
            <w:lang w:eastAsia="ko-KR"/>
          </w:rPr>
          <w:t>3.4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환경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4B2C9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5" w:history="1">
        <w:r w:rsidR="00A44CC3" w:rsidRPr="006B3E55">
          <w:rPr>
            <w:rStyle w:val="ae"/>
            <w:rFonts w:cs="Times New Roman"/>
            <w:noProof/>
            <w:lang w:eastAsia="ko-KR"/>
          </w:rPr>
          <w:t>4.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KPI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lastRenderedPageBreak/>
        <w:fldChar w:fldCharType="begin"/>
      </w:r>
      <w:r w:rsidR="00861E13"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0615CE" w:rsidRDefault="000615CE">
      <w:pPr>
        <w:pStyle w:val="1"/>
        <w:rPr>
          <w:rFonts w:cs="Times New Roman"/>
          <w:lang w:eastAsia="ko-KR"/>
        </w:rPr>
      </w:pPr>
      <w:bookmarkStart w:id="0" w:name="_Toc456598586"/>
      <w:bookmarkStart w:id="1" w:name="_Toc456600917"/>
      <w:bookmarkStart w:id="2" w:name="_Toc467492720"/>
      <w:bookmarkStart w:id="3" w:name="_Toc436203377"/>
      <w:bookmarkStart w:id="4" w:name="_Toc452813577"/>
      <w:r>
        <w:rPr>
          <w:rFonts w:hint="eastAsia"/>
          <w:lang w:eastAsia="ko-KR"/>
        </w:rPr>
        <w:t>소개</w:t>
      </w:r>
      <w:bookmarkEnd w:id="0"/>
      <w:bookmarkEnd w:id="1"/>
      <w:bookmarkEnd w:id="2"/>
    </w:p>
    <w:p w:rsidR="00EA68A1" w:rsidRPr="00B9254C" w:rsidRDefault="00B9254C" w:rsidP="00EA68A1">
      <w:pPr>
        <w:pStyle w:val="InfoBlue"/>
        <w:spacing w:before="0"/>
        <w:ind w:left="0"/>
        <w:rPr>
          <w:b/>
          <w:color w:val="FF0000"/>
          <w:lang w:eastAsia="ko-KR"/>
        </w:rPr>
      </w:pPr>
      <w:bookmarkStart w:id="5" w:name="_Toc456598587"/>
      <w:bookmarkStart w:id="6" w:name="_Toc456600918"/>
      <w:r w:rsidRPr="00B9254C">
        <w:rPr>
          <w:rFonts w:hint="eastAsia"/>
          <w:b/>
          <w:i w:val="0"/>
          <w:color w:val="FF0000"/>
          <w:lang w:eastAsia="ko-KR"/>
        </w:rPr>
        <w:t>[프로젝트 개요 1,2 줄 이내로 간단히 작성]</w:t>
      </w:r>
      <w:r w:rsidR="00033D65" w:rsidRPr="00B9254C">
        <w:rPr>
          <w:rFonts w:hint="eastAsia"/>
          <w:b/>
          <w:i w:val="0"/>
          <w:color w:val="FF0000"/>
          <w:lang w:eastAsia="ko-KR"/>
        </w:rPr>
        <w:t xml:space="preserve"> </w:t>
      </w:r>
    </w:p>
    <w:p w:rsidR="000615CE" w:rsidRDefault="008A283B">
      <w:pPr>
        <w:pStyle w:val="2"/>
        <w:rPr>
          <w:lang w:eastAsia="ko-KR"/>
        </w:rPr>
      </w:pPr>
      <w:bookmarkStart w:id="7" w:name="_Toc467492721"/>
      <w:r>
        <w:rPr>
          <w:rFonts w:hint="eastAsia"/>
          <w:lang w:eastAsia="ko-KR"/>
        </w:rPr>
        <w:t>목적</w:t>
      </w:r>
      <w:bookmarkEnd w:id="5"/>
      <w:bookmarkEnd w:id="6"/>
      <w:bookmarkEnd w:id="7"/>
    </w:p>
    <w:p w:rsidR="00B9254C" w:rsidRDefault="00EA68A1" w:rsidP="00396794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1차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(개인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="00B9254C">
        <w:rPr>
          <w:i w:val="0"/>
          <w:color w:val="000000" w:themeColor="text1"/>
          <w:lang w:eastAsia="ko-KR"/>
        </w:rPr>
        <w:t xml:space="preserve"> </w:t>
      </w:r>
      <w:r w:rsidR="00B9254C" w:rsidRPr="00B9254C">
        <w:rPr>
          <w:b/>
          <w:i w:val="0"/>
          <w:color w:val="FF0000"/>
          <w:lang w:eastAsia="ko-KR"/>
        </w:rPr>
        <w:t>[</w:t>
      </w:r>
      <w:r w:rsidR="00B9254C" w:rsidRPr="00B9254C">
        <w:rPr>
          <w:rFonts w:hint="eastAsia"/>
          <w:b/>
          <w:i w:val="0"/>
          <w:color w:val="FF0000"/>
          <w:lang w:eastAsia="ko-KR"/>
        </w:rPr>
        <w:t>나는 왜 이 프로젝트를 수행하는가?</w:t>
      </w:r>
      <w:r w:rsidR="00B9254C" w:rsidRPr="00B9254C">
        <w:rPr>
          <w:b/>
          <w:i w:val="0"/>
          <w:color w:val="FF0000"/>
          <w:lang w:eastAsia="ko-KR"/>
        </w:rPr>
        <w:t xml:space="preserve"> </w:t>
      </w:r>
      <w:r w:rsidR="00B9254C" w:rsidRPr="00B9254C">
        <w:rPr>
          <w:rFonts w:hint="eastAsia"/>
          <w:b/>
          <w:i w:val="0"/>
          <w:color w:val="FF0000"/>
          <w:lang w:eastAsia="ko-KR"/>
        </w:rPr>
        <w:t>본인의 목적,</w:t>
      </w:r>
      <w:r w:rsidR="00B9254C" w:rsidRPr="00B9254C">
        <w:rPr>
          <w:b/>
          <w:i w:val="0"/>
          <w:color w:val="FF0000"/>
          <w:lang w:eastAsia="ko-KR"/>
        </w:rPr>
        <w:t xml:space="preserve"> </w:t>
      </w:r>
      <w:r w:rsidR="00B9254C" w:rsidRPr="00B9254C">
        <w:rPr>
          <w:rFonts w:hint="eastAsia"/>
          <w:b/>
          <w:i w:val="0"/>
          <w:color w:val="FF0000"/>
          <w:lang w:eastAsia="ko-KR"/>
        </w:rPr>
        <w:t>취업의 목적,</w:t>
      </w:r>
      <w:r w:rsidR="00B9254C" w:rsidRPr="00B9254C">
        <w:rPr>
          <w:b/>
          <w:i w:val="0"/>
          <w:color w:val="FF0000"/>
          <w:lang w:eastAsia="ko-KR"/>
        </w:rPr>
        <w:t xml:space="preserve"> </w:t>
      </w:r>
      <w:r w:rsidR="00B9254C" w:rsidRPr="00B9254C">
        <w:rPr>
          <w:rFonts w:hint="eastAsia"/>
          <w:b/>
          <w:i w:val="0"/>
          <w:color w:val="FF0000"/>
          <w:lang w:eastAsia="ko-KR"/>
        </w:rPr>
        <w:t>채용 담당자 등의 입장을 고려하여 작성]</w:t>
      </w:r>
    </w:p>
    <w:p w:rsidR="00B9254C" w:rsidRPr="00B9254C" w:rsidRDefault="00EA68A1" w:rsidP="00396794">
      <w:pPr>
        <w:pStyle w:val="InfoBlue"/>
        <w:spacing w:before="0"/>
        <w:ind w:left="0"/>
        <w:rPr>
          <w:i w:val="0"/>
          <w:color w:val="548DD4" w:themeColor="text2" w:themeTint="99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2차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(고객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Pr="00B9254C">
        <w:rPr>
          <w:rFonts w:hint="eastAsia"/>
          <w:i w:val="0"/>
          <w:color w:val="FF0000"/>
          <w:lang w:eastAsia="ko-KR"/>
        </w:rPr>
        <w:t xml:space="preserve"> </w:t>
      </w:r>
      <w:r w:rsidR="00B9254C" w:rsidRPr="00B9254C">
        <w:rPr>
          <w:b/>
          <w:i w:val="0"/>
          <w:color w:val="FF0000"/>
          <w:lang w:eastAsia="ko-KR"/>
        </w:rPr>
        <w:t>[</w:t>
      </w:r>
      <w:r w:rsidR="00B9254C" w:rsidRPr="00B9254C">
        <w:rPr>
          <w:rFonts w:hint="eastAsia"/>
          <w:b/>
          <w:i w:val="0"/>
          <w:color w:val="FF0000"/>
          <w:lang w:eastAsia="ko-KR"/>
        </w:rPr>
        <w:t>이 제품을 사용할 사용자에게 줄 수 있는 가치를 기술,</w:t>
      </w:r>
      <w:r w:rsidR="00B9254C" w:rsidRPr="00B9254C">
        <w:rPr>
          <w:b/>
          <w:i w:val="0"/>
          <w:color w:val="FF0000"/>
          <w:lang w:eastAsia="ko-KR"/>
        </w:rPr>
        <w:t xml:space="preserve"> </w:t>
      </w:r>
      <w:r w:rsidR="00B9254C" w:rsidRPr="00B9254C">
        <w:rPr>
          <w:rFonts w:hint="eastAsia"/>
          <w:b/>
          <w:i w:val="0"/>
          <w:color w:val="FF0000"/>
          <w:lang w:eastAsia="ko-KR"/>
        </w:rPr>
        <w:t>차별화된 서비스를 명시]</w:t>
      </w:r>
    </w:p>
    <w:p w:rsidR="001C255B" w:rsidRPr="008E63F2" w:rsidRDefault="001C255B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467492722"/>
      <w:r>
        <w:rPr>
          <w:rFonts w:hint="eastAsia"/>
          <w:lang w:eastAsia="ko-KR"/>
        </w:rPr>
        <w:t>범위</w:t>
      </w:r>
      <w:bookmarkEnd w:id="8"/>
      <w:bookmarkEnd w:id="9"/>
      <w:bookmarkEnd w:id="10"/>
    </w:p>
    <w:p w:rsidR="00B9254C" w:rsidRPr="00B9254C" w:rsidRDefault="00B9254C" w:rsidP="004A7BEE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>[이 프로젝트의 구현 범위를 기술 한다.</w:t>
      </w:r>
      <w:r w:rsidRPr="00B9254C">
        <w:rPr>
          <w:b/>
          <w:color w:val="FF0000"/>
          <w:lang w:eastAsia="ko-KR"/>
        </w:rPr>
        <w:t>]</w:t>
      </w:r>
    </w:p>
    <w:p w:rsidR="004A2C95" w:rsidRPr="004A7BEE" w:rsidRDefault="004A2C95" w:rsidP="004A7BEE">
      <w:pPr>
        <w:rPr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467492723"/>
      <w:r>
        <w:rPr>
          <w:rFonts w:hint="eastAsia"/>
          <w:lang w:eastAsia="ko-KR"/>
        </w:rPr>
        <w:t>참조</w:t>
      </w:r>
      <w:bookmarkEnd w:id="11"/>
      <w:bookmarkEnd w:id="12"/>
      <w:bookmarkEnd w:id="13"/>
    </w:p>
    <w:p w:rsidR="00B9254C" w:rsidRPr="00B9254C" w:rsidRDefault="00B9254C" w:rsidP="00B9254C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>[벤치 마킹한 사이트,</w:t>
      </w:r>
      <w:r w:rsidRPr="00B9254C">
        <w:rPr>
          <w:b/>
          <w:color w:val="FF0000"/>
          <w:lang w:eastAsia="ko-KR"/>
        </w:rPr>
        <w:t xml:space="preserve"> </w:t>
      </w:r>
      <w:r w:rsidRPr="00B9254C">
        <w:rPr>
          <w:rFonts w:hint="eastAsia"/>
          <w:b/>
          <w:color w:val="FF0000"/>
          <w:lang w:eastAsia="ko-KR"/>
        </w:rPr>
        <w:t>기술 문서 등등을 기술 한다.</w:t>
      </w:r>
      <w:r w:rsidRPr="00B9254C">
        <w:rPr>
          <w:b/>
          <w:color w:val="FF0000"/>
          <w:lang w:eastAsia="ko-KR"/>
        </w:rPr>
        <w:t>]</w:t>
      </w:r>
    </w:p>
    <w:p w:rsidR="00190A6F" w:rsidRPr="004A7BEE" w:rsidRDefault="00190A6F" w:rsidP="001C255B">
      <w:pPr>
        <w:rPr>
          <w:lang w:eastAsia="ko-KR"/>
        </w:rPr>
      </w:pPr>
    </w:p>
    <w:p w:rsidR="00A94869" w:rsidRDefault="007233DF" w:rsidP="00A94869">
      <w:pPr>
        <w:pStyle w:val="1"/>
        <w:rPr>
          <w:rFonts w:cs="Times New Roman"/>
          <w:lang w:eastAsia="ko-KR"/>
        </w:rPr>
      </w:pPr>
      <w:r>
        <w:rPr>
          <w:lang w:eastAsia="ko-KR"/>
        </w:rPr>
        <w:br w:type="page"/>
      </w:r>
      <w:r w:rsidR="00A94869">
        <w:rPr>
          <w:rFonts w:hint="eastAsia"/>
          <w:lang w:eastAsia="ko-KR"/>
        </w:rPr>
        <w:lastRenderedPageBreak/>
        <w:t>비즈니스 기회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시장 분석</w:t>
      </w:r>
    </w:p>
    <w:p w:rsidR="007233DF" w:rsidRPr="00A82C9D" w:rsidRDefault="009061AD">
      <w:pPr>
        <w:widowControl/>
        <w:spacing w:line="240" w:lineRule="auto"/>
        <w:rPr>
          <w:b/>
          <w:color w:val="FF0000"/>
          <w:lang w:eastAsia="ko-KR"/>
        </w:rPr>
      </w:pPr>
      <w:r w:rsidRPr="00A82C9D">
        <w:rPr>
          <w:rFonts w:hint="eastAsia"/>
          <w:b/>
          <w:color w:val="FF0000"/>
          <w:lang w:eastAsia="ko-KR"/>
        </w:rPr>
        <w:t>[현재 예상되는 경쟁 대상에 대한 정보를 분석한다.</w:t>
      </w:r>
      <w:r w:rsidRPr="00A82C9D">
        <w:rPr>
          <w:b/>
          <w:color w:val="FF0000"/>
          <w:lang w:eastAsia="ko-KR"/>
        </w:rPr>
        <w:t>]</w:t>
      </w:r>
    </w:p>
    <w:p w:rsidR="009061AD" w:rsidRDefault="009061AD">
      <w:pPr>
        <w:widowControl/>
        <w:spacing w:line="240" w:lineRule="auto"/>
        <w:rPr>
          <w:lang w:eastAsia="ko-KR"/>
        </w:rPr>
      </w:pP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비즈니스 비전</w:t>
      </w:r>
    </w:p>
    <w:p w:rsidR="009061AD" w:rsidRPr="00B9254C" w:rsidRDefault="009061AD" w:rsidP="009061AD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>[비즈니스 환경 분석,</w:t>
      </w:r>
      <w:r w:rsidRPr="00B9254C">
        <w:rPr>
          <w:b/>
          <w:color w:val="FF0000"/>
          <w:lang w:eastAsia="ko-KR"/>
        </w:rPr>
        <w:t xml:space="preserve"> SWOT </w:t>
      </w:r>
      <w:r w:rsidRPr="00B9254C">
        <w:rPr>
          <w:rFonts w:hint="eastAsia"/>
          <w:b/>
          <w:color w:val="FF0000"/>
          <w:lang w:eastAsia="ko-KR"/>
        </w:rPr>
        <w:t>분석 등을 통하여 해당 프로젝트의 사업성,</w:t>
      </w:r>
      <w:r w:rsidRPr="00B9254C">
        <w:rPr>
          <w:b/>
          <w:color w:val="FF0000"/>
          <w:lang w:eastAsia="ko-KR"/>
        </w:rPr>
        <w:t xml:space="preserve"> </w:t>
      </w:r>
      <w:r w:rsidRPr="00B9254C">
        <w:rPr>
          <w:rFonts w:hint="eastAsia"/>
          <w:b/>
          <w:color w:val="FF0000"/>
          <w:lang w:eastAsia="ko-KR"/>
        </w:rPr>
        <w:t>필요성을 언급한다.</w:t>
      </w:r>
      <w:r w:rsidRPr="00B9254C">
        <w:rPr>
          <w:b/>
          <w:color w:val="FF0000"/>
          <w:lang w:eastAsia="ko-KR"/>
        </w:rPr>
        <w:t>]</w:t>
      </w:r>
    </w:p>
    <w:p w:rsidR="00A94869" w:rsidRDefault="00A94869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</w:p>
    <w:bookmarkEnd w:id="3"/>
    <w:bookmarkEnd w:id="4"/>
    <w:p w:rsidR="000615CE" w:rsidRDefault="009061AD">
      <w:pPr>
        <w:pStyle w:val="1"/>
        <w:rPr>
          <w:rFonts w:cs="Times New Roman"/>
          <w:lang w:eastAsia="ko-KR"/>
        </w:rPr>
      </w:pPr>
      <w:r>
        <w:rPr>
          <w:rFonts w:cs="Times New Roman"/>
          <w:lang w:eastAsia="ko-KR"/>
        </w:rPr>
        <w:t>AS-IS</w:t>
      </w:r>
      <w:r>
        <w:rPr>
          <w:rFonts w:cs="Times New Roman" w:hint="eastAsia"/>
          <w:lang w:eastAsia="ko-KR"/>
        </w:rPr>
        <w:t xml:space="preserve"> 문제점 분석</w:t>
      </w:r>
    </w:p>
    <w:p w:rsidR="009061AD" w:rsidRDefault="009061AD" w:rsidP="009061AD">
      <w:pPr>
        <w:pStyle w:val="2"/>
        <w:rPr>
          <w:lang w:eastAsia="ko-KR"/>
        </w:rPr>
      </w:pPr>
      <w:bookmarkStart w:id="14" w:name="_Toc436203379"/>
      <w:bookmarkStart w:id="15" w:name="_Toc452813579"/>
      <w:bookmarkStart w:id="16" w:name="_Ref13305939"/>
      <w:bookmarkStart w:id="17" w:name="_Toc467492726"/>
      <w:r>
        <w:rPr>
          <w:rFonts w:hint="eastAsia"/>
          <w:lang w:eastAsia="ko-KR"/>
        </w:rPr>
        <w:t>사용자 관점</w:t>
      </w:r>
    </w:p>
    <w:p w:rsidR="009061AD" w:rsidRPr="009061AD" w:rsidRDefault="009061AD" w:rsidP="009061AD">
      <w:pPr>
        <w:pStyle w:val="3"/>
        <w:rPr>
          <w:color w:val="FF0000"/>
          <w:lang w:eastAsia="ko-KR"/>
        </w:rPr>
      </w:pPr>
      <w:r w:rsidRPr="009061AD">
        <w:rPr>
          <w:rFonts w:hint="eastAsia"/>
          <w:color w:val="FF0000"/>
          <w:lang w:eastAsia="ko-KR"/>
        </w:rPr>
        <w:t>[아래 테이블에서 식별되는 대상]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4"/>
          <w:bookmarkEnd w:id="15"/>
          <w:bookmarkEnd w:id="16"/>
          <w:bookmarkEnd w:id="17"/>
          <w:p w:rsidR="00F060DA" w:rsidRDefault="009061AD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  <w:r w:rsidR="00F060DA">
              <w:rPr>
                <w:rFonts w:hint="eastAsia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A94869" w:rsidRDefault="00A94869" w:rsidP="00A9486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[기존 서비스에서 사용자가 겪었을 불편한점,</w:t>
            </w:r>
            <w:r w:rsidRPr="00A94869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제공되지 않았던 서비스에 대해 기술한다.</w:t>
            </w:r>
            <w:r w:rsidRPr="00A94869">
              <w:rPr>
                <w:b/>
                <w:i w:val="0"/>
                <w:color w:val="FF0000"/>
                <w:lang w:eastAsia="ko-KR"/>
              </w:rPr>
              <w:t>]</w:t>
            </w:r>
            <w:r w:rsidR="009B480F"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 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A94869" w:rsidRDefault="00A94869" w:rsidP="00E93844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A94869" w:rsidRDefault="00A94869" w:rsidP="00E93844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[사용자가 접하게 될 불편한 점 기술]</w:t>
            </w:r>
          </w:p>
        </w:tc>
      </w:tr>
      <w:tr w:rsidR="00F060DA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A94869" w:rsidRDefault="00A94869" w:rsidP="00545CAB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</w:tc>
      </w:tr>
    </w:tbl>
    <w:p w:rsidR="00F060DA" w:rsidRDefault="009061AD">
      <w:pPr>
        <w:pStyle w:val="a9"/>
        <w:rPr>
          <w:rFonts w:cs="Times New Roman"/>
          <w:lang w:eastAsia="ko-KR"/>
        </w:rPr>
      </w:pPr>
      <w:r>
        <w:rPr>
          <w:rFonts w:cs="Times New Roman" w:hint="eastAsia"/>
          <w:lang w:eastAsia="ko-KR"/>
        </w:rPr>
        <w:t>.</w:t>
      </w:r>
    </w:p>
    <w:p w:rsidR="009061AD" w:rsidRDefault="009061AD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9061AD" w:rsidRDefault="009061AD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9061AD" w:rsidRDefault="00A82C9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기타 </w:t>
      </w:r>
      <w:r w:rsidR="009061AD">
        <w:rPr>
          <w:rFonts w:hint="eastAsia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15CE" w:rsidRPr="00A94869" w:rsidRDefault="00A94869" w:rsidP="00AF0695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[신규 시스템, 서비스를 구현하는데 예상되는 문제점 및 대안을 기술한다.]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A94869" w:rsidRDefault="00A94869" w:rsidP="00A9486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A94869" w:rsidRDefault="00A94869" w:rsidP="00A94869">
            <w:pPr>
              <w:pStyle w:val="a9"/>
              <w:ind w:left="0"/>
              <w:rPr>
                <w:b/>
                <w:color w:val="FF0000"/>
                <w:lang w:eastAsia="ko-KR"/>
              </w:rPr>
            </w:pPr>
            <w:r w:rsidRPr="00A94869">
              <w:rPr>
                <w:b/>
                <w:color w:val="FF0000"/>
                <w:lang w:eastAsia="ko-KR"/>
              </w:rPr>
              <w:t>[</w:t>
            </w:r>
            <w:r w:rsidRPr="00A94869">
              <w:rPr>
                <w:rFonts w:hint="eastAsia"/>
                <w:b/>
                <w:color w:val="FF0000"/>
                <w:lang w:eastAsia="ko-KR"/>
              </w:rPr>
              <w:t>문제점 당사자가 접하게 될 애로사항]</w:t>
            </w:r>
          </w:p>
        </w:tc>
      </w:tr>
      <w:tr w:rsidR="00A94869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8E63F2" w:rsidRDefault="00A94869" w:rsidP="00A94869">
            <w:pPr>
              <w:pStyle w:val="InfoBlue"/>
              <w:ind w:left="0"/>
              <w:rPr>
                <w:b/>
                <w:color w:val="548DD4" w:themeColor="text2" w:themeTint="99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</w:tc>
      </w:tr>
    </w:tbl>
    <w:p w:rsidR="00481371" w:rsidRPr="00481371" w:rsidRDefault="00481371" w:rsidP="00481371">
      <w:pPr>
        <w:pStyle w:val="1"/>
        <w:numPr>
          <w:ilvl w:val="0"/>
          <w:numId w:val="0"/>
        </w:numPr>
        <w:ind w:left="720"/>
        <w:rPr>
          <w:rFonts w:cs="Times New Roman"/>
          <w:lang w:eastAsia="ko-KR"/>
        </w:rPr>
      </w:pPr>
      <w:bookmarkStart w:id="18" w:name="_Toc447960005"/>
      <w:bookmarkStart w:id="19" w:name="_Toc452813581"/>
      <w:bookmarkStart w:id="20" w:name="_Toc467492727"/>
      <w:bookmarkStart w:id="21" w:name="_Toc436203381"/>
    </w:p>
    <w:p w:rsidR="000615CE" w:rsidRDefault="000615CE">
      <w:pPr>
        <w:pStyle w:val="1"/>
        <w:rPr>
          <w:rFonts w:cs="Times New Roman"/>
          <w:lang w:eastAsia="ko-KR"/>
        </w:rPr>
      </w:pPr>
      <w:r>
        <w:rPr>
          <w:rFonts w:hint="eastAsia"/>
          <w:lang w:eastAsia="ko-KR"/>
        </w:rPr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A9486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4813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8"/>
      <w:bookmarkEnd w:id="19"/>
      <w:bookmarkEnd w:id="20"/>
    </w:p>
    <w:p w:rsidR="000615CE" w:rsidRDefault="000615CE" w:rsidP="00FE5799">
      <w:pPr>
        <w:pStyle w:val="2"/>
        <w:widowControl/>
        <w:rPr>
          <w:lang w:eastAsia="ko-KR"/>
        </w:rPr>
      </w:pPr>
      <w:bookmarkStart w:id="22" w:name="_Toc425054385"/>
      <w:bookmarkStart w:id="23" w:name="_Toc342757863"/>
      <w:bookmarkStart w:id="24" w:name="_Toc346297772"/>
      <w:bookmarkStart w:id="25" w:name="_Toc422186478"/>
      <w:bookmarkStart w:id="26" w:name="_Toc436203383"/>
      <w:bookmarkStart w:id="27" w:name="_Toc452813587"/>
      <w:bookmarkStart w:id="28" w:name="_Toc467492732"/>
      <w:r>
        <w:rPr>
          <w:rFonts w:hint="eastAsia"/>
          <w:lang w:eastAsia="ko-KR"/>
        </w:rPr>
        <w:t>고객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86505" w:rsidRPr="00F86505" w:rsidRDefault="00481371" w:rsidP="00F86505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 xml:space="preserve">[3에서 식별한 </w:t>
      </w:r>
      <w:r w:rsidR="00A82C9D">
        <w:rPr>
          <w:rFonts w:hint="eastAsia"/>
          <w:b/>
          <w:i w:val="0"/>
          <w:lang w:eastAsia="ko-KR"/>
        </w:rPr>
        <w:t>사용자를 명시한다]</w:t>
      </w:r>
    </w:p>
    <w:p w:rsidR="000615CE" w:rsidRDefault="000615C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lastRenderedPageBreak/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A82C9D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[사용자를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A82C9D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b/>
                <w:i w:val="0"/>
                <w:color w:val="FF0000"/>
                <w:lang w:eastAsia="ko-KR"/>
              </w:rPr>
              <w:t>[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사용자에 대한 설명,</w:t>
            </w:r>
            <w:r w:rsidRPr="00A82C9D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서비스 이용 시나리오 등을 기술한다]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A82C9D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/>
          <w:lang w:eastAsia="ko-KR"/>
        </w:rPr>
      </w:pPr>
    </w:p>
    <w:p w:rsidR="006C61F8" w:rsidRDefault="006C61F8" w:rsidP="006C61F8">
      <w:pPr>
        <w:pStyle w:val="2"/>
        <w:widowControl/>
        <w:rPr>
          <w:lang w:eastAsia="ko-KR"/>
        </w:rPr>
      </w:pPr>
      <w:bookmarkStart w:id="29" w:name="_Toc452813586"/>
      <w:bookmarkStart w:id="30" w:name="_Toc509300843"/>
      <w:bookmarkStart w:id="31" w:name="_Toc467492729"/>
      <w:r>
        <w:rPr>
          <w:rFonts w:hint="eastAsia"/>
          <w:lang w:eastAsia="ko-KR"/>
        </w:rPr>
        <w:t>기타 이해당사자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9"/>
      <w:bookmarkEnd w:id="30"/>
      <w:bookmarkEnd w:id="31"/>
    </w:p>
    <w:p w:rsidR="00E81957" w:rsidRPr="00E81957" w:rsidRDefault="00A82C9D" w:rsidP="00E81957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[3.2에서 식별한 대상자를 명시한다.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예</w:t>
      </w:r>
      <w:r>
        <w:rPr>
          <w:b/>
          <w:i w:val="0"/>
          <w:lang w:eastAsia="ko-KR"/>
        </w:rPr>
        <w:t xml:space="preserve">] </w:t>
      </w:r>
      <w:r>
        <w:rPr>
          <w:rFonts w:hint="eastAsia"/>
          <w:b/>
          <w:i w:val="0"/>
          <w:lang w:eastAsia="ko-KR"/>
        </w:rPr>
        <w:t>개발자,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채용 담당자]</w:t>
      </w:r>
    </w:p>
    <w:p w:rsidR="006C61F8" w:rsidRDefault="006C61F8" w:rsidP="006C61F8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7" w:rsidRPr="00A82C9D" w:rsidRDefault="00A82C9D" w:rsidP="00E81957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A82C9D" w:rsidP="002F1D9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[대상자에 대한 설명을 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A82C9D" w:rsidP="002F1D9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</w:tbl>
    <w:p w:rsidR="006C61F8" w:rsidRPr="006C61F8" w:rsidRDefault="006C61F8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32" w:name="_Toc467492734"/>
      <w:r>
        <w:rPr>
          <w:rFonts w:hint="eastAsia"/>
          <w:lang w:eastAsia="ko-KR"/>
        </w:rPr>
        <w:t>고객환경</w:t>
      </w:r>
      <w:bookmarkEnd w:id="32"/>
    </w:p>
    <w:p w:rsidR="00E6145D" w:rsidRPr="00E6145D" w:rsidRDefault="006C61F8" w:rsidP="00A82C9D">
      <w:pPr>
        <w:pStyle w:val="InfoBlue"/>
        <w:rPr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[대상 시스템이 운용되는 환경을 기술한다.]</w:t>
      </w:r>
    </w:p>
    <w:p w:rsidR="001C000E" w:rsidRPr="001C000E" w:rsidRDefault="001C000E" w:rsidP="00A82C9D">
      <w:pPr>
        <w:pStyle w:val="InfoBlue"/>
        <w:rPr>
          <w:lang w:eastAsia="ko-KR"/>
        </w:rPr>
      </w:pPr>
    </w:p>
    <w:p w:rsidR="000615CE" w:rsidRDefault="0081270F">
      <w:pPr>
        <w:pStyle w:val="1"/>
        <w:rPr>
          <w:lang w:eastAsia="ko-KR"/>
        </w:rPr>
      </w:pPr>
      <w:bookmarkStart w:id="33" w:name="_Toc467492735"/>
      <w:bookmarkEnd w:id="21"/>
      <w:r>
        <w:rPr>
          <w:rFonts w:hint="eastAsia"/>
          <w:lang w:eastAsia="ko-KR"/>
        </w:rPr>
        <w:t>KPI</w:t>
      </w:r>
      <w:bookmarkEnd w:id="33"/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A82C9D" w:rsidRPr="00A82C9D" w:rsidRDefault="00A82C9D" w:rsidP="00A82C9D">
      <w:pPr>
        <w:pStyle w:val="InfoBlue"/>
        <w:rPr>
          <w:b/>
          <w:i w:val="0"/>
          <w:color w:val="FF0000"/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</w:t>
      </w:r>
      <w:r w:rsidRPr="00A82C9D">
        <w:rPr>
          <w:b/>
          <w:i w:val="0"/>
          <w:color w:val="FF0000"/>
          <w:lang w:eastAsia="ko-KR"/>
        </w:rPr>
        <w:t>4</w:t>
      </w:r>
      <w:r w:rsidRPr="00A82C9D">
        <w:rPr>
          <w:rFonts w:hint="eastAsia"/>
          <w:b/>
          <w:i w:val="0"/>
          <w:color w:val="FF0000"/>
          <w:lang w:eastAsia="ko-KR"/>
        </w:rPr>
        <w:t>에서 식별된 사용자 별 성공 기준 중 해당 사업의 성공여부를 객관적으로 평가할 수 있는 평가 지표를 정의한다.]</w:t>
      </w:r>
    </w:p>
    <w:p w:rsidR="00507E88" w:rsidRPr="00A82C9D" w:rsidRDefault="00507E88" w:rsidP="00A82C9D">
      <w:pPr>
        <w:pStyle w:val="a9"/>
        <w:ind w:left="0"/>
        <w:rPr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631A0D" w:rsidTr="00631A0D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631A0D" w:rsidRDefault="008E63F2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8E63F2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[지표]</w:t>
            </w:r>
          </w:p>
        </w:tc>
        <w:tc>
          <w:tcPr>
            <w:tcW w:w="3260" w:type="dxa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[측정 방식]</w:t>
            </w:r>
          </w:p>
        </w:tc>
        <w:tc>
          <w:tcPr>
            <w:tcW w:w="4063" w:type="dxa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[의미]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  <w:tr w:rsidR="00A97B02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</w:tbl>
    <w:p w:rsidR="00A97B02" w:rsidRDefault="00A97B02">
      <w:pPr>
        <w:rPr>
          <w:lang w:eastAsia="ko-KR"/>
        </w:rPr>
      </w:pPr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기타 이해 관계자 관점</w:t>
      </w:r>
    </w:p>
    <w:p w:rsidR="00A82C9D" w:rsidRPr="00A82C9D" w:rsidRDefault="00A82C9D" w:rsidP="00A82C9D">
      <w:pPr>
        <w:pStyle w:val="InfoBlue"/>
        <w:rPr>
          <w:b/>
          <w:i w:val="0"/>
          <w:color w:val="FF0000"/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</w:t>
      </w:r>
      <w:r w:rsidRPr="00A82C9D">
        <w:rPr>
          <w:b/>
          <w:i w:val="0"/>
          <w:color w:val="FF0000"/>
          <w:lang w:eastAsia="ko-KR"/>
        </w:rPr>
        <w:t>4</w:t>
      </w:r>
      <w:r w:rsidRPr="00A82C9D">
        <w:rPr>
          <w:rFonts w:hint="eastAsia"/>
          <w:b/>
          <w:i w:val="0"/>
          <w:color w:val="FF0000"/>
          <w:lang w:eastAsia="ko-KR"/>
        </w:rPr>
        <w:t>에서 식별된 기타 이해관계자 별 성공 기준 중 해당 사업의 성공여부를 객관적으로 평가할 수 있는 평가 지표를 정의한다.]</w:t>
      </w:r>
    </w:p>
    <w:p w:rsidR="00631A0D" w:rsidRDefault="00631A0D" w:rsidP="00507E88">
      <w:pPr>
        <w:pStyle w:val="a9"/>
        <w:keepLines w:val="0"/>
        <w:ind w:left="0"/>
        <w:rPr>
          <w:lang w:eastAsia="ko-KR"/>
        </w:rPr>
      </w:pPr>
    </w:p>
    <w:p w:rsidR="00631A0D" w:rsidRPr="00507E88" w:rsidRDefault="00631A0D" w:rsidP="00507E88">
      <w:pPr>
        <w:pStyle w:val="a9"/>
        <w:keepLines w:val="0"/>
        <w:ind w:left="0"/>
        <w:rPr>
          <w:lang w:eastAsia="ko-KR"/>
        </w:rPr>
      </w:pPr>
    </w:p>
    <w:sectPr w:rsidR="00631A0D" w:rsidRPr="00507E88" w:rsidSect="00E60378">
      <w:headerReference w:type="default" r:id="rId14"/>
      <w:footerReference w:type="default" r:id="rId15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C91" w:rsidRDefault="004B2C91">
      <w:pPr>
        <w:spacing w:line="240" w:lineRule="auto"/>
      </w:pPr>
      <w:r>
        <w:separator/>
      </w:r>
    </w:p>
  </w:endnote>
  <w:endnote w:type="continuationSeparator" w:id="0">
    <w:p w:rsidR="004B2C91" w:rsidRDefault="004B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78" w:rsidRDefault="00E6037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78" w:rsidRDefault="00E6037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78" w:rsidRDefault="00E6037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44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 w:rsidR="00861E13">
            <w:fldChar w:fldCharType="begin"/>
          </w:r>
          <w:r w:rsidR="00861E13">
            <w:instrText xml:space="preserve"> DOCPROPERTY "Company"  \* MERGEFORMAT </w:instrText>
          </w:r>
          <w:r w:rsidR="00861E13">
            <w:fldChar w:fldCharType="separate"/>
          </w:r>
          <w:r>
            <w:rPr>
              <w:lang w:eastAsia="ko-KR"/>
            </w:rPr>
            <w:t>&lt;</w:t>
          </w:r>
          <w:r w:rsidR="00E60378">
            <w:rPr>
              <w:rFonts w:hint="eastAsia"/>
              <w:lang w:eastAsia="ko-KR"/>
            </w:rPr>
            <w:t>빅데이터 분석</w:t>
          </w:r>
          <w:r>
            <w:rPr>
              <w:lang w:eastAsia="ko-KR"/>
            </w:rPr>
            <w:t>&gt;</w:t>
          </w:r>
          <w:r w:rsidR="00861E13"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 w:rsidR="00A735DE">
            <w:fldChar w:fldCharType="begin"/>
          </w:r>
          <w:r>
            <w:instrText xml:space="preserve"> DATE \@ "yyyy" </w:instrText>
          </w:r>
          <w:r w:rsidR="00A735DE">
            <w:fldChar w:fldCharType="separate"/>
          </w:r>
          <w:r w:rsidR="00E60378">
            <w:rPr>
              <w:noProof/>
            </w:rPr>
            <w:t>2023</w:t>
          </w:r>
          <w:r w:rsidR="00A735D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A735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 w:rsidR="000F44F0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60378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  <w:r w:rsidR="000F44F0">
            <w:rPr>
              <w:rFonts w:hint="eastAsia"/>
            </w:rPr>
            <w:t>페이지</w:t>
          </w:r>
        </w:p>
      </w:tc>
    </w:tr>
  </w:tbl>
  <w:p w:rsidR="000F44F0" w:rsidRDefault="000F44F0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C91" w:rsidRDefault="004B2C91">
      <w:pPr>
        <w:spacing w:line="240" w:lineRule="auto"/>
      </w:pPr>
      <w:r>
        <w:separator/>
      </w:r>
    </w:p>
  </w:footnote>
  <w:footnote w:type="continuationSeparator" w:id="0">
    <w:p w:rsidR="004B2C91" w:rsidRDefault="004B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78" w:rsidRDefault="00E603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4F0" w:rsidRDefault="000F44F0">
    <w:pPr>
      <w:rPr>
        <w:rFonts w:cs="Times New Roman"/>
        <w:sz w:val="24"/>
        <w:szCs w:val="24"/>
      </w:rPr>
    </w:pPr>
  </w:p>
  <w:p w:rsidR="000F44F0" w:rsidRDefault="000F44F0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0F44F0" w:rsidRDefault="00861E13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F44F0">
      <w:rPr>
        <w:b/>
        <w:bCs/>
        <w:sz w:val="36"/>
        <w:szCs w:val="36"/>
      </w:rPr>
      <w:t>&lt;</w:t>
    </w:r>
    <w:r w:rsidR="000F44F0">
      <w:rPr>
        <w:rFonts w:hint="eastAsia"/>
        <w:b/>
        <w:bCs/>
        <w:sz w:val="36"/>
        <w:szCs w:val="36"/>
        <w:lang w:eastAsia="ko-KR"/>
      </w:rPr>
      <w:t>한국 IT 교육원</w:t>
    </w:r>
    <w:r w:rsidR="000F44F0"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0F44F0" w:rsidRDefault="000F44F0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0F44F0" w:rsidRDefault="000F44F0">
    <w:pPr>
      <w:pStyle w:val="a6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78" w:rsidRDefault="00E60378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 w:rsidP="00576FC6">
          <w:pPr>
            <w:rPr>
              <w:rFonts w:cs="Times New Roman"/>
              <w:lang w:eastAsia="ko-KR"/>
            </w:rPr>
          </w:pPr>
          <w:bookmarkStart w:id="34" w:name="_GoBack"/>
          <w:bookmarkEnd w:id="34"/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0F44F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r>
            <w:rPr>
              <w:rFonts w:hint="eastAsia"/>
              <w:lang w:eastAsia="ko-KR"/>
            </w:rPr>
            <w:t>HKIT-VD-01</w:t>
          </w:r>
        </w:p>
      </w:tc>
    </w:tr>
  </w:tbl>
  <w:p w:rsidR="000F44F0" w:rsidRDefault="000F44F0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50D058B"/>
    <w:multiLevelType w:val="hybridMultilevel"/>
    <w:tmpl w:val="B4780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9D440DA"/>
    <w:multiLevelType w:val="hybridMultilevel"/>
    <w:tmpl w:val="030AD52A"/>
    <w:lvl w:ilvl="0" w:tplc="68888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4030F35"/>
    <w:multiLevelType w:val="hybridMultilevel"/>
    <w:tmpl w:val="563C9072"/>
    <w:lvl w:ilvl="0" w:tplc="FF1809E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7"/>
  </w:num>
  <w:num w:numId="5">
    <w:abstractNumId w:val="36"/>
  </w:num>
  <w:num w:numId="6">
    <w:abstractNumId w:val="24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8"/>
  </w:num>
  <w:num w:numId="13">
    <w:abstractNumId w:val="16"/>
  </w:num>
  <w:num w:numId="14">
    <w:abstractNumId w:val="33"/>
  </w:num>
  <w:num w:numId="15">
    <w:abstractNumId w:val="15"/>
  </w:num>
  <w:num w:numId="16">
    <w:abstractNumId w:val="7"/>
  </w:num>
  <w:num w:numId="17">
    <w:abstractNumId w:val="31"/>
  </w:num>
  <w:num w:numId="18">
    <w:abstractNumId w:val="22"/>
  </w:num>
  <w:num w:numId="19">
    <w:abstractNumId w:val="9"/>
  </w:num>
  <w:num w:numId="20">
    <w:abstractNumId w:val="21"/>
  </w:num>
  <w:num w:numId="21">
    <w:abstractNumId w:val="13"/>
  </w:num>
  <w:num w:numId="22">
    <w:abstractNumId w:val="30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8"/>
  </w:num>
  <w:num w:numId="28">
    <w:abstractNumId w:val="5"/>
  </w:num>
  <w:num w:numId="29">
    <w:abstractNumId w:val="8"/>
  </w:num>
  <w:num w:numId="30">
    <w:abstractNumId w:val="25"/>
  </w:num>
  <w:num w:numId="31">
    <w:abstractNumId w:val="14"/>
  </w:num>
  <w:num w:numId="32">
    <w:abstractNumId w:val="37"/>
  </w:num>
  <w:num w:numId="33">
    <w:abstractNumId w:val="19"/>
  </w:num>
  <w:num w:numId="34">
    <w:abstractNumId w:val="32"/>
  </w:num>
  <w:num w:numId="35">
    <w:abstractNumId w:val="35"/>
  </w:num>
  <w:num w:numId="36">
    <w:abstractNumId w:val="29"/>
  </w:num>
  <w:num w:numId="37">
    <w:abstractNumId w:val="27"/>
  </w:num>
  <w:num w:numId="38">
    <w:abstractNumId w:val="0"/>
  </w:num>
  <w:num w:numId="39">
    <w:abstractNumId w:val="0"/>
  </w:num>
  <w:num w:numId="40">
    <w:abstractNumId w:val="2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54DE"/>
    <w:rsid w:val="00033D65"/>
    <w:rsid w:val="000615CE"/>
    <w:rsid w:val="00067596"/>
    <w:rsid w:val="00067E72"/>
    <w:rsid w:val="00097D54"/>
    <w:rsid w:val="000E79DA"/>
    <w:rsid w:val="000F44F0"/>
    <w:rsid w:val="00117EB9"/>
    <w:rsid w:val="00190A6F"/>
    <w:rsid w:val="00196666"/>
    <w:rsid w:val="001C000E"/>
    <w:rsid w:val="001C255B"/>
    <w:rsid w:val="002223AD"/>
    <w:rsid w:val="002429BC"/>
    <w:rsid w:val="002707CB"/>
    <w:rsid w:val="002A33B6"/>
    <w:rsid w:val="002A37D7"/>
    <w:rsid w:val="002E31EB"/>
    <w:rsid w:val="00311FFB"/>
    <w:rsid w:val="003142F8"/>
    <w:rsid w:val="00321927"/>
    <w:rsid w:val="00396794"/>
    <w:rsid w:val="003B4C2E"/>
    <w:rsid w:val="003F1EC2"/>
    <w:rsid w:val="00426B64"/>
    <w:rsid w:val="00481371"/>
    <w:rsid w:val="0048516F"/>
    <w:rsid w:val="004A2C95"/>
    <w:rsid w:val="004A7BEE"/>
    <w:rsid w:val="004B2C91"/>
    <w:rsid w:val="004F35AB"/>
    <w:rsid w:val="00507E88"/>
    <w:rsid w:val="00545CAB"/>
    <w:rsid w:val="00576FC6"/>
    <w:rsid w:val="00610E27"/>
    <w:rsid w:val="00631A0D"/>
    <w:rsid w:val="0063523D"/>
    <w:rsid w:val="006B0E49"/>
    <w:rsid w:val="006C61F8"/>
    <w:rsid w:val="007233DF"/>
    <w:rsid w:val="00784CF2"/>
    <w:rsid w:val="0081270F"/>
    <w:rsid w:val="00861E13"/>
    <w:rsid w:val="008A283B"/>
    <w:rsid w:val="008E63F2"/>
    <w:rsid w:val="009061AD"/>
    <w:rsid w:val="00926333"/>
    <w:rsid w:val="00930918"/>
    <w:rsid w:val="00935A5B"/>
    <w:rsid w:val="009477E9"/>
    <w:rsid w:val="0095086A"/>
    <w:rsid w:val="00951A31"/>
    <w:rsid w:val="009B480F"/>
    <w:rsid w:val="009D4ECD"/>
    <w:rsid w:val="009E0997"/>
    <w:rsid w:val="00A060A7"/>
    <w:rsid w:val="00A329DA"/>
    <w:rsid w:val="00A44CC3"/>
    <w:rsid w:val="00A735DE"/>
    <w:rsid w:val="00A82C9D"/>
    <w:rsid w:val="00A9313C"/>
    <w:rsid w:val="00A94869"/>
    <w:rsid w:val="00A97B02"/>
    <w:rsid w:val="00AA30F1"/>
    <w:rsid w:val="00AB4F2D"/>
    <w:rsid w:val="00AF0695"/>
    <w:rsid w:val="00AF791A"/>
    <w:rsid w:val="00B01F32"/>
    <w:rsid w:val="00B047E3"/>
    <w:rsid w:val="00B2270C"/>
    <w:rsid w:val="00B9254C"/>
    <w:rsid w:val="00C75B77"/>
    <w:rsid w:val="00C80675"/>
    <w:rsid w:val="00CB2B43"/>
    <w:rsid w:val="00CC6AF3"/>
    <w:rsid w:val="00D06CF7"/>
    <w:rsid w:val="00D60295"/>
    <w:rsid w:val="00D90D43"/>
    <w:rsid w:val="00D954DE"/>
    <w:rsid w:val="00DE1C7B"/>
    <w:rsid w:val="00DF1A1E"/>
    <w:rsid w:val="00E60378"/>
    <w:rsid w:val="00E6145D"/>
    <w:rsid w:val="00E81957"/>
    <w:rsid w:val="00E8549A"/>
    <w:rsid w:val="00E93844"/>
    <w:rsid w:val="00EA68A1"/>
    <w:rsid w:val="00EA68DC"/>
    <w:rsid w:val="00ED7847"/>
    <w:rsid w:val="00EE7A34"/>
    <w:rsid w:val="00F060DA"/>
    <w:rsid w:val="00F06887"/>
    <w:rsid w:val="00F13BB6"/>
    <w:rsid w:val="00F25827"/>
    <w:rsid w:val="00F47623"/>
    <w:rsid w:val="00F86505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EEA805E"/>
  <w15:docId w15:val="{508F2CAA-6B26-48FB-9519-932F5C11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DFD5C-E629-4A1B-87BB-9F74E689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86</TotalTime>
  <Pages>7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2609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홍길동</cp:lastModifiedBy>
  <cp:revision>12</cp:revision>
  <cp:lastPrinted>2000-09-21T22:13:00Z</cp:lastPrinted>
  <dcterms:created xsi:type="dcterms:W3CDTF">2017-02-09T08:04:00Z</dcterms:created>
  <dcterms:modified xsi:type="dcterms:W3CDTF">2023-01-02T02:00:00Z</dcterms:modified>
</cp:coreProperties>
</file>